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32355C60" w14:textId="77777777" w:rsidTr="000334C1">
        <w:trPr>
          <w:trHeight w:val="540"/>
        </w:trPr>
        <w:tc>
          <w:tcPr>
            <w:tcW w:w="540" w:type="dxa"/>
            <w:gridSpan w:val="3"/>
          </w:tcPr>
          <w:p w14:paraId="760B9AE5" w14:textId="77777777" w:rsidR="000334C1" w:rsidRDefault="000334C1"/>
        </w:tc>
        <w:sdt>
          <w:sdtPr>
            <w:id w:val="-824886985"/>
            <w:placeholder>
              <w:docPart w:val="8B04A983879F40CFBBB3B2E954ECBA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36423BC0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25FB18A2" w14:textId="77777777" w:rsidR="000334C1" w:rsidRDefault="000334C1"/>
        </w:tc>
        <w:tc>
          <w:tcPr>
            <w:tcW w:w="720" w:type="dxa"/>
            <w:vMerge w:val="restart"/>
          </w:tcPr>
          <w:p w14:paraId="2CECB733" w14:textId="35B40F18" w:rsidR="000334C1" w:rsidRDefault="009D646A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5133B2FB" wp14:editId="30FDDD2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109046" id="Group 94" o:spid="_x0000_s1026" alt="&quot;&quot;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103CE9C9" w14:textId="5B7433E5" w:rsidR="000334C1" w:rsidRPr="000334C1" w:rsidRDefault="008D0DC9" w:rsidP="002E7306">
            <w:pPr>
              <w:pStyle w:val="Title"/>
              <w:rPr>
                <w:lang w:val="it-IT"/>
              </w:rPr>
            </w:pPr>
            <w:r>
              <w:t>Sarah Truesdell</w:t>
            </w:r>
          </w:p>
          <w:p w14:paraId="0BE177B9" w14:textId="2C3925D9" w:rsidR="000334C1" w:rsidRPr="000334C1" w:rsidRDefault="000334C1" w:rsidP="002E7306">
            <w:pPr>
              <w:pStyle w:val="Subtitle"/>
              <w:rPr>
                <w:lang w:val="it-IT"/>
              </w:rPr>
            </w:pPr>
          </w:p>
          <w:p w14:paraId="63BAB46B" w14:textId="56F57EB1" w:rsidR="000334C1" w:rsidRDefault="00D870A4" w:rsidP="00EC0F79">
            <w:pPr>
              <w:pStyle w:val="Heading1"/>
            </w:pPr>
            <w:r>
              <w:t>Qualifications</w:t>
            </w:r>
          </w:p>
          <w:p w14:paraId="0CA86044" w14:textId="61748E4B" w:rsidR="000334C1" w:rsidRDefault="00D870A4" w:rsidP="00D870A4">
            <w:pPr>
              <w:pStyle w:val="ListParagraph"/>
              <w:numPr>
                <w:ilvl w:val="0"/>
                <w:numId w:val="9"/>
              </w:numPr>
              <w:rPr>
                <w:lang w:val="it-IT"/>
              </w:rPr>
            </w:pPr>
            <w:r w:rsidRPr="00D870A4">
              <w:rPr>
                <w:lang w:val="it-IT"/>
              </w:rPr>
              <w:t>Over 4 years as a gra</w:t>
            </w:r>
            <w:r>
              <w:rPr>
                <w:lang w:val="it-IT"/>
              </w:rPr>
              <w:t>ph</w:t>
            </w:r>
            <w:r w:rsidRPr="00D870A4">
              <w:rPr>
                <w:lang w:val="it-IT"/>
              </w:rPr>
              <w:t>ic designer</w:t>
            </w:r>
          </w:p>
          <w:p w14:paraId="73CF039B" w14:textId="579658D6" w:rsidR="00D870A4" w:rsidRDefault="00D870A4" w:rsidP="00D870A4">
            <w:pPr>
              <w:pStyle w:val="ListParagraph"/>
              <w:numPr>
                <w:ilvl w:val="0"/>
                <w:numId w:val="9"/>
              </w:numPr>
              <w:rPr>
                <w:lang w:val="it-IT"/>
              </w:rPr>
            </w:pPr>
            <w:r>
              <w:rPr>
                <w:lang w:val="it-IT"/>
              </w:rPr>
              <w:t xml:space="preserve">More than 6 years of Customer Service Experience in diverse fields </w:t>
            </w:r>
          </w:p>
          <w:p w14:paraId="3DDAE7DA" w14:textId="5849F4BC" w:rsidR="00D870A4" w:rsidRPr="00D870A4" w:rsidRDefault="00D870A4" w:rsidP="00D870A4">
            <w:pPr>
              <w:pStyle w:val="ListParagraph"/>
              <w:numPr>
                <w:ilvl w:val="0"/>
                <w:numId w:val="9"/>
              </w:numPr>
              <w:rPr>
                <w:lang w:val="it-IT"/>
              </w:rPr>
            </w:pPr>
            <w:r>
              <w:rPr>
                <w:lang w:val="it-IT"/>
              </w:rPr>
              <w:t>Online Sales Success with a 5 star rating</w:t>
            </w:r>
          </w:p>
          <w:p w14:paraId="77B2C10F" w14:textId="77777777" w:rsidR="00D870A4" w:rsidRPr="000334C1" w:rsidRDefault="00D870A4" w:rsidP="00EC0F79">
            <w:pPr>
              <w:rPr>
                <w:lang w:val="it-IT"/>
              </w:rPr>
            </w:pPr>
          </w:p>
          <w:sdt>
            <w:sdtPr>
              <w:id w:val="1696962928"/>
              <w:placeholder>
                <w:docPart w:val="100692739EB74AB1A7D1CACF8E4E09D5"/>
              </w:placeholder>
              <w:temporary/>
              <w:showingPlcHdr/>
              <w15:appearance w15:val="hidden"/>
            </w:sdtPr>
            <w:sdtEndPr/>
            <w:sdtContent>
              <w:p w14:paraId="3281B9B1" w14:textId="77777777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35BD7C7D" w14:textId="257A5CB7" w:rsidR="000334C1" w:rsidRDefault="00D870A4" w:rsidP="00EC0F79">
            <w:pPr>
              <w:pStyle w:val="Heading2"/>
            </w:pPr>
            <w:r>
              <w:t>Owner PROV31EIGHTEEN</w:t>
            </w:r>
          </w:p>
          <w:p w14:paraId="415DA24C" w14:textId="0199FBA6" w:rsidR="000334C1" w:rsidRDefault="000334C1" w:rsidP="00EC0F79">
            <w:pPr>
              <w:pStyle w:val="Heading3"/>
            </w:pPr>
            <w:r>
              <w:t>(</w:t>
            </w:r>
            <w:r w:rsidR="0005296B">
              <w:t>2019 - PRESENT</w:t>
            </w:r>
            <w:r>
              <w:t>)</w:t>
            </w:r>
          </w:p>
          <w:p w14:paraId="4028241D" w14:textId="7AEFD5E4" w:rsidR="000334C1" w:rsidRDefault="0005296B" w:rsidP="00EC0F79">
            <w:r>
              <w:t xml:space="preserve">Design planner inserts, Bible studies, and children’s worksheets using computer design software and managed sales and service.  </w:t>
            </w:r>
          </w:p>
          <w:p w14:paraId="5DED7613" w14:textId="77777777" w:rsidR="007B22EE" w:rsidRPr="00EC0F79" w:rsidRDefault="007B22EE" w:rsidP="00EC0F79">
            <w:pPr>
              <w:rPr>
                <w:lang w:val="it-IT"/>
              </w:rPr>
            </w:pPr>
          </w:p>
          <w:p w14:paraId="5EFE3297" w14:textId="7CB5CDDB" w:rsidR="000334C1" w:rsidRDefault="0005296B" w:rsidP="00D95726">
            <w:pPr>
              <w:pStyle w:val="Heading2"/>
            </w:pPr>
            <w:r>
              <w:t>Customer Service Representative</w:t>
            </w:r>
          </w:p>
          <w:p w14:paraId="58E7C4B0" w14:textId="42EF81BE" w:rsidR="000334C1" w:rsidRDefault="000334C1" w:rsidP="00D95726">
            <w:pPr>
              <w:pStyle w:val="Heading3"/>
            </w:pPr>
            <w:r>
              <w:t>(</w:t>
            </w:r>
            <w:r w:rsidR="0005296B">
              <w:t>2011</w:t>
            </w:r>
            <w:r>
              <w:t>)</w:t>
            </w:r>
          </w:p>
          <w:p w14:paraId="4E717B1D" w14:textId="79D7A69E" w:rsidR="000334C1" w:rsidRDefault="0005296B" w:rsidP="00D95726">
            <w:r>
              <w:t>Dealt with customer complaints from all around the country.  Identified customer issues and connected them to the appropriate supervisor when needed.  Processed field service requests.</w:t>
            </w:r>
          </w:p>
          <w:p w14:paraId="611FF4EE" w14:textId="77777777" w:rsidR="007B22EE" w:rsidRPr="00EC0F79" w:rsidRDefault="007B22EE" w:rsidP="00D95726">
            <w:pPr>
              <w:rPr>
                <w:lang w:val="it-IT"/>
              </w:rPr>
            </w:pPr>
          </w:p>
          <w:p w14:paraId="728CE5F1" w14:textId="2E520C1D" w:rsidR="000334C1" w:rsidRDefault="0005296B" w:rsidP="00D95726">
            <w:pPr>
              <w:pStyle w:val="Heading2"/>
            </w:pPr>
            <w:r>
              <w:t>Nursing assistant</w:t>
            </w:r>
          </w:p>
          <w:p w14:paraId="225E49A9" w14:textId="109032BE" w:rsidR="000334C1" w:rsidRDefault="000334C1" w:rsidP="00D95726">
            <w:pPr>
              <w:pStyle w:val="Heading3"/>
            </w:pPr>
            <w:r>
              <w:t>(</w:t>
            </w:r>
            <w:r w:rsidR="0005296B">
              <w:t>2005-2006</w:t>
            </w:r>
            <w:r>
              <w:t>)</w:t>
            </w:r>
          </w:p>
          <w:p w14:paraId="163C9CA8" w14:textId="48C9677E" w:rsidR="000334C1" w:rsidRPr="00EC0F79" w:rsidRDefault="0005296B" w:rsidP="00D95726">
            <w:pPr>
              <w:rPr>
                <w:lang w:val="it-IT"/>
              </w:rPr>
            </w:pPr>
            <w:r>
              <w:t xml:space="preserve">Provided personal hygiene, nourishment, and monitored vital signs for residents.  Observed residents for any physical, </w:t>
            </w:r>
            <w:r w:rsidR="007B22EE">
              <w:t>mental,</w:t>
            </w:r>
            <w:r>
              <w:t xml:space="preserve"> or behavioral changes.  </w:t>
            </w:r>
          </w:p>
          <w:p w14:paraId="570E6302" w14:textId="03FC23A3" w:rsidR="007B22EE" w:rsidRPr="007B22EE" w:rsidRDefault="007B22EE" w:rsidP="007B22EE">
            <w:pPr>
              <w:pStyle w:val="Heading1"/>
            </w:pPr>
            <w:r>
              <w:t>References available upon request</w:t>
            </w:r>
          </w:p>
          <w:p w14:paraId="6F65A733" w14:textId="652F6E97" w:rsidR="007B22EE" w:rsidRDefault="007B22EE" w:rsidP="007B22EE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7F7F7F" w:themeColor="text1" w:themeTint="80"/>
                <w:sz w:val="24"/>
                <w:szCs w:val="24"/>
              </w:rPr>
            </w:pPr>
          </w:p>
          <w:p w14:paraId="329FA979" w14:textId="6C363B55" w:rsidR="007B22EE" w:rsidRPr="00EC0F79" w:rsidRDefault="007B22EE" w:rsidP="00EC0F79">
            <w:pPr>
              <w:rPr>
                <w:lang w:val="it-IT"/>
              </w:rPr>
            </w:pPr>
          </w:p>
        </w:tc>
      </w:tr>
      <w:tr w:rsidR="000334C1" w:rsidRPr="008A171A" w14:paraId="3048C68D" w14:textId="77777777" w:rsidTr="008A171A">
        <w:trPr>
          <w:trHeight w:val="4176"/>
        </w:trPr>
        <w:tc>
          <w:tcPr>
            <w:tcW w:w="3420" w:type="dxa"/>
            <w:gridSpan w:val="6"/>
          </w:tcPr>
          <w:p w14:paraId="7E079350" w14:textId="3CFC3092" w:rsidR="00D870A4" w:rsidRDefault="00D870A4" w:rsidP="008D0DC9">
            <w:pPr>
              <w:pStyle w:val="AboutMe"/>
              <w:numPr>
                <w:ilvl w:val="0"/>
                <w:numId w:val="7"/>
              </w:numPr>
              <w:jc w:val="left"/>
            </w:pPr>
            <w:r>
              <w:t>Graphic Designer</w:t>
            </w:r>
          </w:p>
          <w:p w14:paraId="6FA2ECB3" w14:textId="7685973A" w:rsidR="00D870A4" w:rsidRDefault="008D0DC9" w:rsidP="008D0DC9">
            <w:pPr>
              <w:pStyle w:val="AboutMe"/>
              <w:numPr>
                <w:ilvl w:val="0"/>
                <w:numId w:val="7"/>
              </w:numPr>
              <w:jc w:val="left"/>
            </w:pPr>
            <w:r>
              <w:t xml:space="preserve">Customer Service </w:t>
            </w:r>
          </w:p>
          <w:p w14:paraId="7DA524B3" w14:textId="0932A236" w:rsidR="00D870A4" w:rsidRPr="00D870A4" w:rsidRDefault="008D0DC9" w:rsidP="00D870A4">
            <w:pPr>
              <w:pStyle w:val="AboutMe"/>
              <w:numPr>
                <w:ilvl w:val="0"/>
                <w:numId w:val="7"/>
              </w:numPr>
              <w:jc w:val="left"/>
            </w:pPr>
            <w:r>
              <w:t>Experience Excellent complaint resolution skillse</w:t>
            </w:r>
            <w:r w:rsidR="00D870A4">
              <w:t xml:space="preserve">t </w:t>
            </w:r>
          </w:p>
          <w:p w14:paraId="62B956C4" w14:textId="77777777" w:rsidR="00D870A4" w:rsidRPr="00D870A4" w:rsidRDefault="00D870A4" w:rsidP="00D870A4"/>
          <w:p w14:paraId="35E58B80" w14:textId="77777777" w:rsidR="008D0DC9" w:rsidRPr="008D0DC9" w:rsidRDefault="008D0DC9" w:rsidP="008D0DC9"/>
          <w:p w14:paraId="746EE300" w14:textId="77777777" w:rsidR="008D0DC9" w:rsidRPr="008D0DC9" w:rsidRDefault="008D0DC9" w:rsidP="008D0DC9">
            <w:pPr>
              <w:pStyle w:val="ListParagraph"/>
            </w:pPr>
          </w:p>
          <w:p w14:paraId="4425AB69" w14:textId="0397E3CA" w:rsidR="008D0DC9" w:rsidRPr="008D0DC9" w:rsidRDefault="008D0DC9" w:rsidP="008D0DC9"/>
        </w:tc>
        <w:tc>
          <w:tcPr>
            <w:tcW w:w="720" w:type="dxa"/>
            <w:vMerge/>
          </w:tcPr>
          <w:p w14:paraId="742DC17E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1A6503A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62152F80" w14:textId="77777777" w:rsidTr="000873F6">
        <w:trPr>
          <w:trHeight w:val="540"/>
        </w:trPr>
        <w:tc>
          <w:tcPr>
            <w:tcW w:w="316" w:type="dxa"/>
          </w:tcPr>
          <w:p w14:paraId="72F5D640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7AB5DF38F7984E29BAD32E111DA5E1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5C295CF2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39DF87F5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4F6F85E3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0470450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A419386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61CC3B68" w14:textId="77777777" w:rsidR="000334C1" w:rsidRPr="0005296B" w:rsidRDefault="00EA3BCE" w:rsidP="00BE5968">
            <w:pPr>
              <w:rPr>
                <w:sz w:val="22"/>
                <w:szCs w:val="22"/>
              </w:rPr>
            </w:pPr>
            <w:r w:rsidRPr="0005296B">
              <w:rPr>
                <w:sz w:val="22"/>
                <w:szCs w:val="22"/>
              </w:rPr>
              <w:pict w14:anchorId="0D63D8DA">
                <v:shape id="Graphic 4" o:spid="_x0000_i1033" type="#_x0000_t75" alt="@" style="width:14.1pt;height:14.1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730FF2EC" w14:textId="182277E4" w:rsidR="000334C1" w:rsidRPr="0005296B" w:rsidRDefault="0005296B" w:rsidP="00BE5968">
            <w:pPr>
              <w:pStyle w:val="Contact1"/>
              <w:rPr>
                <w:sz w:val="22"/>
                <w:szCs w:val="22"/>
              </w:rPr>
            </w:pPr>
            <w:r w:rsidRPr="0005296B">
              <w:rPr>
                <w:sz w:val="22"/>
                <w:szCs w:val="22"/>
              </w:rPr>
              <w:t>s.truesdell87@outlook.com</w:t>
            </w:r>
          </w:p>
        </w:tc>
        <w:tc>
          <w:tcPr>
            <w:tcW w:w="720" w:type="dxa"/>
            <w:vMerge w:val="restart"/>
          </w:tcPr>
          <w:p w14:paraId="45E74863" w14:textId="2F015DB0" w:rsidR="000334C1" w:rsidRDefault="000334C1" w:rsidP="004A28EA"/>
        </w:tc>
        <w:tc>
          <w:tcPr>
            <w:tcW w:w="7236" w:type="dxa"/>
            <w:vMerge/>
          </w:tcPr>
          <w:p w14:paraId="54D0D328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71BC5B7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70C56E64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A82CB82" wp14:editId="16C6096E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BCCCB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6128F60D" w14:textId="632A0AE9" w:rsidR="000334C1" w:rsidRPr="00B8453F" w:rsidRDefault="0005296B" w:rsidP="00BE5968">
            <w:pPr>
              <w:pStyle w:val="Contact1"/>
            </w:pPr>
            <w:r>
              <w:t>606-306-3431</w:t>
            </w:r>
          </w:p>
        </w:tc>
        <w:tc>
          <w:tcPr>
            <w:tcW w:w="720" w:type="dxa"/>
            <w:vMerge/>
          </w:tcPr>
          <w:p w14:paraId="7B743725" w14:textId="77777777" w:rsidR="000334C1" w:rsidRDefault="000334C1" w:rsidP="004A28EA"/>
        </w:tc>
        <w:tc>
          <w:tcPr>
            <w:tcW w:w="7236" w:type="dxa"/>
            <w:vMerge/>
          </w:tcPr>
          <w:p w14:paraId="34749242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392065A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7F7CF237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46647436" wp14:editId="16CB1EC0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7765282E" w14:textId="786DB18D" w:rsidR="000334C1" w:rsidRPr="007B22EE" w:rsidRDefault="0005296B" w:rsidP="00BE5968">
            <w:pPr>
              <w:pStyle w:val="Contact1"/>
              <w:rPr>
                <w:sz w:val="28"/>
                <w:szCs w:val="28"/>
              </w:rPr>
            </w:pPr>
            <w:r w:rsidRPr="007B22EE">
              <w:rPr>
                <w:sz w:val="28"/>
                <w:szCs w:val="28"/>
              </w:rPr>
              <w:t>www.etsy.com/shop/Prov31Eighteen</w:t>
            </w:r>
          </w:p>
        </w:tc>
        <w:tc>
          <w:tcPr>
            <w:tcW w:w="720" w:type="dxa"/>
            <w:vMerge/>
          </w:tcPr>
          <w:p w14:paraId="7EC364D1" w14:textId="77777777" w:rsidR="000334C1" w:rsidRDefault="000334C1" w:rsidP="004A28EA"/>
        </w:tc>
        <w:tc>
          <w:tcPr>
            <w:tcW w:w="7236" w:type="dxa"/>
            <w:vMerge/>
          </w:tcPr>
          <w:p w14:paraId="28FFACB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D0B0260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440AA008" w14:textId="0ECEAC1E" w:rsidR="000334C1" w:rsidRDefault="007B22EE" w:rsidP="00BE5968">
            <w:pPr>
              <w:pStyle w:val="Contact2"/>
            </w:pPr>
            <w:r>
              <w:t>Germantown, KY</w:t>
            </w:r>
          </w:p>
          <w:p w14:paraId="66AA3E20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9676B25" wp14:editId="5F86112E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2C1E4F0E" w14:textId="77777777" w:rsidR="000334C1" w:rsidRDefault="000334C1" w:rsidP="004A28EA"/>
        </w:tc>
        <w:tc>
          <w:tcPr>
            <w:tcW w:w="7236" w:type="dxa"/>
            <w:vMerge/>
          </w:tcPr>
          <w:p w14:paraId="21CBA87A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4669803C" w14:textId="77777777" w:rsidTr="008A171A">
        <w:trPr>
          <w:trHeight w:val="1008"/>
        </w:trPr>
        <w:tc>
          <w:tcPr>
            <w:tcW w:w="3420" w:type="dxa"/>
            <w:gridSpan w:val="6"/>
          </w:tcPr>
          <w:p w14:paraId="4A66DD3D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742481F" w14:textId="77777777" w:rsidR="000334C1" w:rsidRDefault="000334C1" w:rsidP="004A28EA"/>
        </w:tc>
        <w:tc>
          <w:tcPr>
            <w:tcW w:w="7236" w:type="dxa"/>
            <w:vMerge/>
          </w:tcPr>
          <w:p w14:paraId="74D5BAB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712E264" w14:textId="77777777" w:rsidTr="00AA1166">
        <w:trPr>
          <w:trHeight w:val="585"/>
        </w:trPr>
        <w:tc>
          <w:tcPr>
            <w:tcW w:w="450" w:type="dxa"/>
            <w:gridSpan w:val="2"/>
          </w:tcPr>
          <w:p w14:paraId="586951A4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F368E1C72F304822BE6E07D711DEC1C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5B6DE43B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21D99B9A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34333990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2C342241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A28013B" w14:textId="77777777" w:rsidTr="00453A7B">
        <w:trPr>
          <w:trHeight w:val="170"/>
        </w:trPr>
        <w:tc>
          <w:tcPr>
            <w:tcW w:w="3420" w:type="dxa"/>
            <w:gridSpan w:val="6"/>
          </w:tcPr>
          <w:p w14:paraId="5A83FACE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439A0EF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1DF9A1D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28000FFE" w14:textId="77777777" w:rsidTr="00453A7B">
        <w:trPr>
          <w:trHeight w:val="1107"/>
        </w:trPr>
        <w:tc>
          <w:tcPr>
            <w:tcW w:w="450" w:type="dxa"/>
            <w:gridSpan w:val="2"/>
          </w:tcPr>
          <w:p w14:paraId="6BC42533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54DE808" wp14:editId="08CB37FA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5785ED51" w14:textId="702ED7A9" w:rsidR="000334C1" w:rsidRPr="00791376" w:rsidRDefault="0005296B" w:rsidP="00453A7B">
            <w:pPr>
              <w:pStyle w:val="Heading6"/>
            </w:pPr>
            <w:r>
              <w:t xml:space="preserve">Mason County High School </w:t>
            </w:r>
          </w:p>
        </w:tc>
        <w:tc>
          <w:tcPr>
            <w:tcW w:w="720" w:type="dxa"/>
            <w:vMerge/>
          </w:tcPr>
          <w:p w14:paraId="47EE26E6" w14:textId="77777777" w:rsidR="000334C1" w:rsidRPr="00C62E97" w:rsidRDefault="000334C1" w:rsidP="00453A7B"/>
        </w:tc>
        <w:tc>
          <w:tcPr>
            <w:tcW w:w="7236" w:type="dxa"/>
            <w:vMerge/>
          </w:tcPr>
          <w:p w14:paraId="165723AB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7D654F4F" w14:textId="77777777" w:rsidTr="00453A7B">
        <w:trPr>
          <w:trHeight w:val="1445"/>
        </w:trPr>
        <w:tc>
          <w:tcPr>
            <w:tcW w:w="450" w:type="dxa"/>
            <w:gridSpan w:val="2"/>
          </w:tcPr>
          <w:p w14:paraId="257257F2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72F26B7" wp14:editId="66ED43D2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217D172E" w14:textId="1834AC7A" w:rsidR="000334C1" w:rsidRPr="00887E05" w:rsidRDefault="0005296B" w:rsidP="00887E05">
            <w:pPr>
              <w:pStyle w:val="Heading6"/>
            </w:pPr>
            <w:r>
              <w:t>Some college with Maysville Community &amp; Technical College</w:t>
            </w:r>
          </w:p>
        </w:tc>
        <w:tc>
          <w:tcPr>
            <w:tcW w:w="720" w:type="dxa"/>
            <w:vMerge/>
          </w:tcPr>
          <w:p w14:paraId="56EEF1FD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7C64C2E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32A0784B" w14:textId="777777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74FCD8B" wp14:editId="0B8D29D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13FE4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189BBA6" wp14:editId="5BF093CA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376286F9" wp14:editId="59E0C916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1F8F2789" wp14:editId="51EC84BE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79AD3BEB" wp14:editId="05E0B0D8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ECF55C" wp14:editId="788D884F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A37EF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B34040" wp14:editId="3FB4B35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24092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A967C" w14:textId="77777777" w:rsidR="00EA3BCE" w:rsidRDefault="00EA3BCE" w:rsidP="00AA35A8">
      <w:pPr>
        <w:spacing w:line="240" w:lineRule="auto"/>
      </w:pPr>
      <w:r>
        <w:separator/>
      </w:r>
    </w:p>
  </w:endnote>
  <w:endnote w:type="continuationSeparator" w:id="0">
    <w:p w14:paraId="4B327A8C" w14:textId="77777777" w:rsidR="00EA3BCE" w:rsidRDefault="00EA3BC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D5428" w14:textId="77777777" w:rsidR="00EA3BCE" w:rsidRDefault="00EA3BCE" w:rsidP="00AA35A8">
      <w:pPr>
        <w:spacing w:line="240" w:lineRule="auto"/>
      </w:pPr>
      <w:r>
        <w:separator/>
      </w:r>
    </w:p>
  </w:footnote>
  <w:footnote w:type="continuationSeparator" w:id="0">
    <w:p w14:paraId="3B802B62" w14:textId="77777777" w:rsidR="00EA3BCE" w:rsidRDefault="00EA3BC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14.1pt;height:14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311" type="#_x0000_t75" style="width:14.1pt;height:14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25C6"/>
    <w:multiLevelType w:val="hybridMultilevel"/>
    <w:tmpl w:val="8E6C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65930"/>
    <w:multiLevelType w:val="hybridMultilevel"/>
    <w:tmpl w:val="8A906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A18F0"/>
    <w:multiLevelType w:val="hybridMultilevel"/>
    <w:tmpl w:val="17B29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3973"/>
    <w:multiLevelType w:val="hybridMultilevel"/>
    <w:tmpl w:val="6902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148C"/>
    <w:multiLevelType w:val="hybridMultilevel"/>
    <w:tmpl w:val="1FF2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C9"/>
    <w:rsid w:val="00033263"/>
    <w:rsid w:val="000334C1"/>
    <w:rsid w:val="0005296B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B4AEF"/>
    <w:rsid w:val="00415CF3"/>
    <w:rsid w:val="00453A7B"/>
    <w:rsid w:val="004936B2"/>
    <w:rsid w:val="004A28EA"/>
    <w:rsid w:val="006A1E18"/>
    <w:rsid w:val="006C7F5A"/>
    <w:rsid w:val="00791376"/>
    <w:rsid w:val="007B22EE"/>
    <w:rsid w:val="00831977"/>
    <w:rsid w:val="00871DB8"/>
    <w:rsid w:val="00887E05"/>
    <w:rsid w:val="008A171A"/>
    <w:rsid w:val="008D0DC9"/>
    <w:rsid w:val="008F180B"/>
    <w:rsid w:val="008F48B9"/>
    <w:rsid w:val="009049BC"/>
    <w:rsid w:val="009D646A"/>
    <w:rsid w:val="00A633B0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870A4"/>
    <w:rsid w:val="00D95726"/>
    <w:rsid w:val="00DB472D"/>
    <w:rsid w:val="00DE5F88"/>
    <w:rsid w:val="00DF2298"/>
    <w:rsid w:val="00E067BA"/>
    <w:rsid w:val="00EA3BCE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FF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0031077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04A983879F40CFBBB3B2E954ECB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14BC3-6B1F-4F56-B7A6-F0762E376CBF}"/>
      </w:docPartPr>
      <w:docPartBody>
        <w:p w:rsidR="00000000" w:rsidRDefault="009350EA">
          <w:pPr>
            <w:pStyle w:val="8B04A983879F40CFBBB3B2E954ECBA3D"/>
          </w:pPr>
          <w:r>
            <w:t>A B O U T  M E</w:t>
          </w:r>
        </w:p>
      </w:docPartBody>
    </w:docPart>
    <w:docPart>
      <w:docPartPr>
        <w:name w:val="100692739EB74AB1A7D1CACF8E4E0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602D0-8A99-4164-BABA-5DE1239820E5}"/>
      </w:docPartPr>
      <w:docPartBody>
        <w:p w:rsidR="00000000" w:rsidRDefault="009350EA">
          <w:pPr>
            <w:pStyle w:val="100692739EB74AB1A7D1CACF8E4E09D5"/>
          </w:pPr>
          <w:r>
            <w:t>Experience</w:t>
          </w:r>
        </w:p>
      </w:docPartBody>
    </w:docPart>
    <w:docPart>
      <w:docPartPr>
        <w:name w:val="7AB5DF38F7984E29BAD32E111DA5E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8214C-F88A-4078-86A3-B132B64F7E3F}"/>
      </w:docPartPr>
      <w:docPartBody>
        <w:p w:rsidR="00000000" w:rsidRDefault="009350EA">
          <w:pPr>
            <w:pStyle w:val="7AB5DF38F7984E29BAD32E111DA5E12F"/>
          </w:pPr>
          <w:r>
            <w:t>C O N T A C T</w:t>
          </w:r>
        </w:p>
      </w:docPartBody>
    </w:docPart>
    <w:docPart>
      <w:docPartPr>
        <w:name w:val="F368E1C72F304822BE6E07D711DE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BAAA2-6D86-42DD-AEE5-A86E1611AD62}"/>
      </w:docPartPr>
      <w:docPartBody>
        <w:p w:rsidR="00000000" w:rsidRDefault="009350EA">
          <w:pPr>
            <w:pStyle w:val="F368E1C72F304822BE6E07D711DEC1C1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AA"/>
    <w:rsid w:val="002A0DAA"/>
    <w:rsid w:val="0093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4A983879F40CFBBB3B2E954ECBA3D">
    <w:name w:val="8B04A983879F40CFBBB3B2E954ECBA3D"/>
  </w:style>
  <w:style w:type="paragraph" w:customStyle="1" w:styleId="937838BB458B46F9B825E01BC2B6C6FB">
    <w:name w:val="937838BB458B46F9B825E01BC2B6C6FB"/>
  </w:style>
  <w:style w:type="paragraph" w:customStyle="1" w:styleId="491A74D9DC6249AE81FE9D01191285F4">
    <w:name w:val="491A74D9DC6249AE81FE9D01191285F4"/>
  </w:style>
  <w:style w:type="paragraph" w:customStyle="1" w:styleId="2C78E1BB1AA24436A56D53ED501A0674">
    <w:name w:val="2C78E1BB1AA24436A56D53ED501A0674"/>
  </w:style>
  <w:style w:type="paragraph" w:customStyle="1" w:styleId="DF1589C0B5914E25BCD481DE62362CFB">
    <w:name w:val="DF1589C0B5914E25BCD481DE62362CFB"/>
  </w:style>
  <w:style w:type="paragraph" w:customStyle="1" w:styleId="100692739EB74AB1A7D1CACF8E4E09D5">
    <w:name w:val="100692739EB74AB1A7D1CACF8E4E09D5"/>
  </w:style>
  <w:style w:type="paragraph" w:customStyle="1" w:styleId="5A82A7A0D0874139B626DC435FAD1784">
    <w:name w:val="5A82A7A0D0874139B626DC435FAD1784"/>
  </w:style>
  <w:style w:type="paragraph" w:customStyle="1" w:styleId="7F09A482B56D406DB1D7A23C774416BD">
    <w:name w:val="7F09A482B56D406DB1D7A23C774416BD"/>
  </w:style>
  <w:style w:type="paragraph" w:customStyle="1" w:styleId="3C18113F05D94EE698A4C00FC19B97D5">
    <w:name w:val="3C18113F05D94EE698A4C00FC19B97D5"/>
  </w:style>
  <w:style w:type="paragraph" w:customStyle="1" w:styleId="AE538B0551CC40B5A8979E0FC007DA45">
    <w:name w:val="AE538B0551CC40B5A8979E0FC007DA45"/>
  </w:style>
  <w:style w:type="paragraph" w:customStyle="1" w:styleId="9BA525CAA3354B458974BFC128FCC4FB">
    <w:name w:val="9BA525CAA3354B458974BFC128FCC4FB"/>
  </w:style>
  <w:style w:type="paragraph" w:customStyle="1" w:styleId="285DFE31B40241ADB285B01D96D27A94">
    <w:name w:val="285DFE31B40241ADB285B01D96D27A94"/>
  </w:style>
  <w:style w:type="paragraph" w:customStyle="1" w:styleId="F86EE1011CFE481DBA9EB1754D75857B">
    <w:name w:val="F86EE1011CFE481DBA9EB1754D75857B"/>
  </w:style>
  <w:style w:type="paragraph" w:customStyle="1" w:styleId="B622166746B94854ADDF24796765439C">
    <w:name w:val="B622166746B94854ADDF24796765439C"/>
  </w:style>
  <w:style w:type="paragraph" w:customStyle="1" w:styleId="5379BFA074E94526BDD32F7490160F04">
    <w:name w:val="5379BFA074E94526BDD32F7490160F04"/>
  </w:style>
  <w:style w:type="paragraph" w:customStyle="1" w:styleId="EA0E0DDE27BF4CE6B6AA85AC8FBA5CB6">
    <w:name w:val="EA0E0DDE27BF4CE6B6AA85AC8FBA5CB6"/>
  </w:style>
  <w:style w:type="paragraph" w:customStyle="1" w:styleId="C3E719C2DDD64ED09D8A4911AD0BC509">
    <w:name w:val="C3E719C2DDD64ED09D8A4911AD0BC509"/>
  </w:style>
  <w:style w:type="paragraph" w:customStyle="1" w:styleId="41718FEA594C4BB8B608E986A2DDF75E">
    <w:name w:val="41718FEA594C4BB8B608E986A2DDF75E"/>
  </w:style>
  <w:style w:type="paragraph" w:customStyle="1" w:styleId="A1D0F8BF717646FABD5F4E5E3E446FAF">
    <w:name w:val="A1D0F8BF717646FABD5F4E5E3E446FAF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B18766A3A6DF4B25B8778F6CEDEE4738">
    <w:name w:val="B18766A3A6DF4B25B8778F6CEDEE4738"/>
  </w:style>
  <w:style w:type="paragraph" w:customStyle="1" w:styleId="7AB5DF38F7984E29BAD32E111DA5E12F">
    <w:name w:val="7AB5DF38F7984E29BAD32E111DA5E12F"/>
  </w:style>
  <w:style w:type="paragraph" w:customStyle="1" w:styleId="DC873165A1384580AE257E401BD6593C">
    <w:name w:val="DC873165A1384580AE257E401BD6593C"/>
  </w:style>
  <w:style w:type="paragraph" w:customStyle="1" w:styleId="1DE8CB36F1304D6D91DB4A5FF42FDFCF">
    <w:name w:val="1DE8CB36F1304D6D91DB4A5FF42FDFCF"/>
  </w:style>
  <w:style w:type="paragraph" w:customStyle="1" w:styleId="D67289854A2B4C408F48047E2D202C88">
    <w:name w:val="D67289854A2B4C408F48047E2D202C88"/>
  </w:style>
  <w:style w:type="paragraph" w:customStyle="1" w:styleId="51425FEC462D4194B7B3E5C0D8ED8738">
    <w:name w:val="51425FEC462D4194B7B3E5C0D8ED8738"/>
  </w:style>
  <w:style w:type="paragraph" w:customStyle="1" w:styleId="F368E1C72F304822BE6E07D711DEC1C1">
    <w:name w:val="F368E1C72F304822BE6E07D711DEC1C1"/>
  </w:style>
  <w:style w:type="paragraph" w:customStyle="1" w:styleId="6D08A4802E984CAC9C32E17C86DA5239">
    <w:name w:val="6D08A4802E984CAC9C32E17C86DA5239"/>
  </w:style>
  <w:style w:type="paragraph" w:customStyle="1" w:styleId="54644719D6B54CE098CBC772DAF5A491">
    <w:name w:val="54644719D6B54CE098CBC772DAF5A491"/>
  </w:style>
  <w:style w:type="paragraph" w:customStyle="1" w:styleId="7AC3EE30F2924739857B1E6F7CF28334">
    <w:name w:val="7AC3EE30F2924739857B1E6F7CF28334"/>
  </w:style>
  <w:style w:type="paragraph" w:customStyle="1" w:styleId="EF0F0F663FB44B10BF02C46E1995B3C1">
    <w:name w:val="EF0F0F663FB44B10BF02C46E1995B3C1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E4865B0A0AF64C1B89EE1064E1B404BA">
    <w:name w:val="E4865B0A0AF64C1B89EE1064E1B404BA"/>
  </w:style>
  <w:style w:type="paragraph" w:customStyle="1" w:styleId="0DF0E88A9D834F7085B281275FE1FC22">
    <w:name w:val="0DF0E88A9D834F7085B281275FE1FC22"/>
  </w:style>
  <w:style w:type="paragraph" w:customStyle="1" w:styleId="28CC16C8F78649D0AE9ADF8D5C8F8901">
    <w:name w:val="28CC16C8F78649D0AE9ADF8D5C8F8901"/>
  </w:style>
  <w:style w:type="paragraph" w:customStyle="1" w:styleId="D9D5BF7C925E4BDDB03EEBDD86BCB0DD">
    <w:name w:val="D9D5BF7C925E4BDDB03EEBDD86BCB0DD"/>
  </w:style>
  <w:style w:type="paragraph" w:customStyle="1" w:styleId="9D10343C969F4D8C89A133F9704CDBD9">
    <w:name w:val="9D10343C969F4D8C89A133F9704CDBD9"/>
  </w:style>
  <w:style w:type="paragraph" w:customStyle="1" w:styleId="352FCD7E2A3E411C8E21AF8B62C9FCB0">
    <w:name w:val="352FCD7E2A3E411C8E21AF8B62C9FCB0"/>
  </w:style>
  <w:style w:type="paragraph" w:customStyle="1" w:styleId="0B50D92F961F4A1FA3F5889784EC91DB">
    <w:name w:val="0B50D92F961F4A1FA3F5889784EC91DB"/>
    <w:rsid w:val="002A0DAA"/>
  </w:style>
  <w:style w:type="paragraph" w:customStyle="1" w:styleId="D441772671CD44D48CC1F16299D3E280">
    <w:name w:val="D441772671CD44D48CC1F16299D3E280"/>
    <w:rsid w:val="002A0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B6CDC-81FF-4466-8F2E-E1AAB84354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2021-08-07T16:21:00Z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